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6E" w:rsidRPr="00743F15" w:rsidRDefault="00743F15">
      <w:pPr>
        <w:rPr>
          <w:lang w:val="pt-BR"/>
        </w:rPr>
      </w:pPr>
      <w:r>
        <w:rPr>
          <w:lang w:val="pt-BR"/>
        </w:rPr>
        <w:t>CHAT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  <w:t>DALLE GALERA - Beltrão</w:t>
      </w:r>
      <w:bookmarkStart w:id="0" w:name="_GoBack"/>
      <w:bookmarkEnd w:id="0"/>
    </w:p>
    <w:sectPr w:rsidR="0099716E" w:rsidRPr="00743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15"/>
    <w:rsid w:val="00743F15"/>
    <w:rsid w:val="009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A9A16-C218-496F-8C6B-4B7AD2F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7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2016-03-14T11:46:00Z</dcterms:created>
  <dcterms:modified xsi:type="dcterms:W3CDTF">2016-03-14T11:46:00Z</dcterms:modified>
</cp:coreProperties>
</file>